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296" w:rsidRPr="00D6213F" w:rsidRDefault="009930B7" w:rsidP="00D6213F">
      <w:pPr>
        <w:jc w:val="center"/>
        <w:rPr>
          <w:rFonts w:ascii="Arial" w:hAnsi="Arial" w:cs="Arial"/>
          <w:sz w:val="28"/>
          <w:szCs w:val="28"/>
        </w:rPr>
      </w:pPr>
      <w:r w:rsidRPr="00D6213F">
        <w:rPr>
          <w:rFonts w:ascii="Arial" w:hAnsi="Arial" w:cs="Arial"/>
          <w:sz w:val="28"/>
          <w:szCs w:val="28"/>
        </w:rPr>
        <w:t>¿</w:t>
      </w:r>
      <w:r w:rsidR="00D6213F" w:rsidRPr="00D6213F">
        <w:rPr>
          <w:rFonts w:ascii="Arial" w:hAnsi="Arial" w:cs="Arial"/>
          <w:sz w:val="28"/>
          <w:szCs w:val="28"/>
        </w:rPr>
        <w:t xml:space="preserve">Le gustaría </w:t>
      </w:r>
      <w:r w:rsidRPr="00D6213F">
        <w:rPr>
          <w:rFonts w:ascii="Arial" w:hAnsi="Arial" w:cs="Arial"/>
          <w:sz w:val="28"/>
          <w:szCs w:val="28"/>
        </w:rPr>
        <w:t xml:space="preserve"> trabajar con nosotros?</w:t>
      </w:r>
    </w:p>
    <w:p w:rsidR="009930B7" w:rsidRPr="00D6213F" w:rsidRDefault="009930B7">
      <w:pPr>
        <w:rPr>
          <w:rFonts w:ascii="Arial" w:hAnsi="Arial" w:cs="Arial"/>
        </w:rPr>
      </w:pPr>
      <w:r w:rsidRPr="00D6213F">
        <w:rPr>
          <w:rFonts w:ascii="Arial" w:hAnsi="Arial" w:cs="Arial"/>
        </w:rPr>
        <w:t>Lo invitamos a responder las siguientes preguntas, las cuales nos permitirán conocer un poco de su perfil profesional  y/o laboral.</w:t>
      </w:r>
    </w:p>
    <w:p w:rsidR="009930B7" w:rsidRPr="00D6213F" w:rsidRDefault="009930B7" w:rsidP="009930B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6213F">
        <w:rPr>
          <w:rFonts w:ascii="Arial" w:hAnsi="Arial" w:cs="Arial"/>
        </w:rPr>
        <w:t>Nombres  y  apellidos</w:t>
      </w:r>
    </w:p>
    <w:p w:rsidR="009930B7" w:rsidRPr="00D6213F" w:rsidRDefault="009930B7" w:rsidP="009930B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6213F">
        <w:rPr>
          <w:rFonts w:ascii="Arial" w:hAnsi="Arial" w:cs="Arial"/>
        </w:rPr>
        <w:t xml:space="preserve">E-mail </w:t>
      </w:r>
    </w:p>
    <w:p w:rsidR="009930B7" w:rsidRPr="00D6213F" w:rsidRDefault="00940F42" w:rsidP="009930B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6213F">
        <w:rPr>
          <w:rFonts w:ascii="Arial" w:hAnsi="Arial" w:cs="Arial"/>
        </w:rPr>
        <w:t>Teléfono</w:t>
      </w:r>
      <w:r w:rsidR="009930B7" w:rsidRPr="00D6213F">
        <w:rPr>
          <w:rFonts w:ascii="Arial" w:hAnsi="Arial" w:cs="Arial"/>
        </w:rPr>
        <w:t xml:space="preserve"> fijo</w:t>
      </w:r>
    </w:p>
    <w:p w:rsidR="009930B7" w:rsidRPr="00D6213F" w:rsidRDefault="009930B7" w:rsidP="009930B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6213F">
        <w:rPr>
          <w:rFonts w:ascii="Arial" w:hAnsi="Arial" w:cs="Arial"/>
        </w:rPr>
        <w:t>Número de celular</w:t>
      </w:r>
    </w:p>
    <w:p w:rsidR="009930B7" w:rsidRPr="00D6213F" w:rsidRDefault="009930B7" w:rsidP="0076261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6213F">
        <w:rPr>
          <w:rFonts w:ascii="Arial" w:hAnsi="Arial" w:cs="Arial"/>
        </w:rPr>
        <w:t>Nivel  educativo</w:t>
      </w:r>
    </w:p>
    <w:p w:rsidR="009930B7" w:rsidRPr="00D6213F" w:rsidRDefault="00E07DFE" w:rsidP="009930B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DDFBF" wp14:editId="7A0D88A9">
                <wp:simplePos x="0" y="0"/>
                <wp:positionH relativeFrom="column">
                  <wp:posOffset>2239645</wp:posOffset>
                </wp:positionH>
                <wp:positionV relativeFrom="paragraph">
                  <wp:posOffset>38735</wp:posOffset>
                </wp:positionV>
                <wp:extent cx="90805" cy="90805"/>
                <wp:effectExtent l="0" t="0" r="23495" b="23495"/>
                <wp:wrapNone/>
                <wp:docPr id="4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176.35pt;margin-top:3.05pt;width:7.1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"/>
            </w:pict>
          </mc:Fallback>
        </mc:AlternateContent>
      </w:r>
      <w:r w:rsidR="001D7F1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549332" wp14:editId="6C9FCED0">
                <wp:simplePos x="0" y="0"/>
                <wp:positionH relativeFrom="column">
                  <wp:posOffset>3206115</wp:posOffset>
                </wp:positionH>
                <wp:positionV relativeFrom="paragraph">
                  <wp:posOffset>67310</wp:posOffset>
                </wp:positionV>
                <wp:extent cx="90805" cy="90805"/>
                <wp:effectExtent l="9525" t="9525" r="13970" b="13970"/>
                <wp:wrapNone/>
                <wp:docPr id="4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252.45pt;margin-top:5.3pt;width:7.15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"/>
            </w:pict>
          </mc:Fallback>
        </mc:AlternateContent>
      </w:r>
      <w:r w:rsidR="001D7F1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67310</wp:posOffset>
                </wp:positionV>
                <wp:extent cx="90805" cy="90805"/>
                <wp:effectExtent l="9525" t="9525" r="13970" b="13970"/>
                <wp:wrapNone/>
                <wp:docPr id="4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01.7pt;margin-top:5.3pt;width:7.1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"/>
            </w:pict>
          </mc:Fallback>
        </mc:AlternateContent>
      </w:r>
      <w:r w:rsidR="001D7F1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67310</wp:posOffset>
                </wp:positionV>
                <wp:extent cx="90805" cy="90805"/>
                <wp:effectExtent l="13970" t="9525" r="9525" b="13970"/>
                <wp:wrapNone/>
                <wp:docPr id="4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-5.95pt;margin-top:5.3pt;width:7.1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"/>
            </w:pict>
          </mc:Fallback>
        </mc:AlternateContent>
      </w:r>
      <w:r w:rsidR="00D817B0" w:rsidRPr="00D6213F">
        <w:rPr>
          <w:rFonts w:ascii="Arial" w:hAnsi="Arial" w:cs="Arial"/>
        </w:rPr>
        <w:t xml:space="preserve">    </w:t>
      </w:r>
      <w:r w:rsidR="009930B7" w:rsidRPr="00D6213F">
        <w:rPr>
          <w:rFonts w:ascii="Arial" w:hAnsi="Arial" w:cs="Arial"/>
        </w:rPr>
        <w:t xml:space="preserve">Básica primaria               Bachiller   </w:t>
      </w:r>
      <w:r w:rsidR="00D817B0" w:rsidRPr="00D6213F">
        <w:rPr>
          <w:rFonts w:ascii="Arial" w:hAnsi="Arial" w:cs="Arial"/>
        </w:rPr>
        <w:t xml:space="preserve">      </w:t>
      </w:r>
      <w:r w:rsidR="009930B7" w:rsidRPr="00D6213F">
        <w:rPr>
          <w:rFonts w:ascii="Arial" w:hAnsi="Arial" w:cs="Arial"/>
        </w:rPr>
        <w:t xml:space="preserve"> Profesional        </w:t>
      </w:r>
      <w:r w:rsidR="00D817B0" w:rsidRPr="00D6213F">
        <w:rPr>
          <w:rFonts w:ascii="Arial" w:hAnsi="Arial" w:cs="Arial"/>
        </w:rPr>
        <w:t xml:space="preserve">   </w:t>
      </w:r>
      <w:r w:rsidR="009930B7" w:rsidRPr="00D6213F">
        <w:rPr>
          <w:rFonts w:ascii="Arial" w:hAnsi="Arial" w:cs="Arial"/>
        </w:rPr>
        <w:t xml:space="preserve">   Posgrado  </w:t>
      </w:r>
    </w:p>
    <w:p w:rsidR="009930B7" w:rsidRPr="00D6213F" w:rsidRDefault="001D7F11" w:rsidP="009930B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239395</wp:posOffset>
                </wp:positionV>
                <wp:extent cx="5572125" cy="485775"/>
                <wp:effectExtent l="9525" t="7620" r="9525" b="11430"/>
                <wp:wrapNone/>
                <wp:docPr id="4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21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.2pt;margin-top:18.85pt;width:438.75pt;height:3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"/>
            </w:pict>
          </mc:Fallback>
        </mc:AlternateContent>
      </w:r>
      <w:r w:rsidR="00D817B0" w:rsidRPr="00D6213F">
        <w:rPr>
          <w:rFonts w:ascii="Arial" w:hAnsi="Arial" w:cs="Arial"/>
        </w:rPr>
        <w:t xml:space="preserve"> </w:t>
      </w:r>
      <w:r w:rsidR="009930B7" w:rsidRPr="00D6213F">
        <w:rPr>
          <w:rFonts w:ascii="Arial" w:hAnsi="Arial" w:cs="Arial"/>
        </w:rPr>
        <w:t>Si posee títulos universitarios, por favor menciónelos  aquí</w:t>
      </w:r>
    </w:p>
    <w:p w:rsidR="00D817B0" w:rsidRPr="00D6213F" w:rsidRDefault="00D817B0" w:rsidP="009930B7">
      <w:pPr>
        <w:rPr>
          <w:rFonts w:ascii="Arial" w:hAnsi="Arial" w:cs="Arial"/>
        </w:rPr>
      </w:pPr>
    </w:p>
    <w:p w:rsidR="009930B7" w:rsidRPr="00D6213F" w:rsidRDefault="009930B7" w:rsidP="009930B7">
      <w:pPr>
        <w:rPr>
          <w:rFonts w:ascii="Arial" w:hAnsi="Arial" w:cs="Arial"/>
        </w:rPr>
      </w:pPr>
    </w:p>
    <w:p w:rsidR="00B829C4" w:rsidRPr="00D6213F" w:rsidRDefault="001D7F11" w:rsidP="009930B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269875</wp:posOffset>
                </wp:positionV>
                <wp:extent cx="5572125" cy="485775"/>
                <wp:effectExtent l="9525" t="10795" r="9525" b="8255"/>
                <wp:wrapNone/>
                <wp:docPr id="4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21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.2pt;margin-top:21.25pt;width:438.7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"/>
            </w:pict>
          </mc:Fallback>
        </mc:AlternateContent>
      </w:r>
      <w:r w:rsidR="008A0B39" w:rsidRPr="00D6213F">
        <w:rPr>
          <w:rFonts w:ascii="Arial" w:hAnsi="Arial" w:cs="Arial"/>
        </w:rPr>
        <w:t xml:space="preserve">Si usted </w:t>
      </w:r>
      <w:r w:rsidR="00B829C4" w:rsidRPr="00D6213F">
        <w:rPr>
          <w:rFonts w:ascii="Arial" w:hAnsi="Arial" w:cs="Arial"/>
        </w:rPr>
        <w:t xml:space="preserve"> ha realizado cursos o talleres, por favor menciónelos </w:t>
      </w:r>
    </w:p>
    <w:p w:rsidR="008A0B39" w:rsidRPr="00D6213F" w:rsidRDefault="008A0B39" w:rsidP="009930B7">
      <w:pPr>
        <w:rPr>
          <w:rFonts w:ascii="Arial" w:hAnsi="Arial" w:cs="Arial"/>
        </w:rPr>
      </w:pPr>
    </w:p>
    <w:p w:rsidR="00B829C4" w:rsidRPr="00D6213F" w:rsidRDefault="00B829C4" w:rsidP="009930B7">
      <w:pPr>
        <w:rPr>
          <w:rFonts w:ascii="Arial" w:hAnsi="Arial" w:cs="Arial"/>
        </w:rPr>
      </w:pPr>
    </w:p>
    <w:p w:rsidR="00D817B0" w:rsidRPr="00D6213F" w:rsidRDefault="00940F42" w:rsidP="00D817B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¿</w:t>
      </w:r>
      <w:r w:rsidR="00D817B0" w:rsidRPr="00D6213F">
        <w:rPr>
          <w:rFonts w:ascii="Arial" w:hAnsi="Arial" w:cs="Arial"/>
        </w:rPr>
        <w:t>Habla inglés?</w:t>
      </w:r>
    </w:p>
    <w:p w:rsidR="00D817B0" w:rsidRPr="00D6213F" w:rsidRDefault="001D7F11" w:rsidP="00D817B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52070</wp:posOffset>
                </wp:positionV>
                <wp:extent cx="90805" cy="90805"/>
                <wp:effectExtent l="8890" t="11430" r="5080" b="12065"/>
                <wp:wrapNone/>
                <wp:docPr id="40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40.15pt;margin-top:4.1pt;width:7.15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52070</wp:posOffset>
                </wp:positionV>
                <wp:extent cx="90805" cy="90805"/>
                <wp:effectExtent l="9525" t="11430" r="13970" b="12065"/>
                <wp:wrapNone/>
                <wp:docPr id="39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.2pt;margin-top:4.1pt;width:7.15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"/>
            </w:pict>
          </mc:Fallback>
        </mc:AlternateContent>
      </w:r>
      <w:r w:rsidR="00D817B0" w:rsidRPr="00D6213F">
        <w:rPr>
          <w:rFonts w:ascii="Arial" w:hAnsi="Arial" w:cs="Arial"/>
        </w:rPr>
        <w:t xml:space="preserve">      </w:t>
      </w:r>
      <w:r w:rsidR="00E07DFE" w:rsidRPr="00D6213F">
        <w:rPr>
          <w:rFonts w:ascii="Arial" w:hAnsi="Arial" w:cs="Arial"/>
        </w:rPr>
        <w:t>Sí</w:t>
      </w:r>
      <w:r w:rsidR="00D817B0" w:rsidRPr="00D6213F">
        <w:rPr>
          <w:rFonts w:ascii="Arial" w:hAnsi="Arial" w:cs="Arial"/>
        </w:rPr>
        <w:t xml:space="preserve">            No </w:t>
      </w:r>
    </w:p>
    <w:p w:rsidR="00D817B0" w:rsidRPr="00D6213F" w:rsidRDefault="00D817B0" w:rsidP="00D817B0">
      <w:pPr>
        <w:rPr>
          <w:rFonts w:ascii="Arial" w:hAnsi="Arial" w:cs="Arial"/>
        </w:rPr>
      </w:pPr>
      <w:r w:rsidRPr="00D6213F">
        <w:rPr>
          <w:rFonts w:ascii="Arial" w:hAnsi="Arial" w:cs="Arial"/>
        </w:rPr>
        <w:t>Si usted habla inglés por favo</w:t>
      </w:r>
      <w:r w:rsidR="00940F42">
        <w:rPr>
          <w:rFonts w:ascii="Arial" w:hAnsi="Arial" w:cs="Arial"/>
        </w:rPr>
        <w:t>r responda la pregunta número 7, si no</w:t>
      </w:r>
      <w:r w:rsidR="00E07DFE">
        <w:rPr>
          <w:rFonts w:ascii="Arial" w:hAnsi="Arial" w:cs="Arial"/>
        </w:rPr>
        <w:t xml:space="preserve"> continúe en la</w:t>
      </w:r>
      <w:r w:rsidR="00940F42">
        <w:rPr>
          <w:rFonts w:ascii="Arial" w:hAnsi="Arial" w:cs="Arial"/>
        </w:rPr>
        <w:t xml:space="preserve"> </w:t>
      </w:r>
      <w:r w:rsidR="00E07DFE">
        <w:rPr>
          <w:rFonts w:ascii="Arial" w:hAnsi="Arial" w:cs="Arial"/>
        </w:rPr>
        <w:t>pregunta 8</w:t>
      </w:r>
    </w:p>
    <w:p w:rsidR="00D817B0" w:rsidRPr="00D6213F" w:rsidRDefault="00D817B0" w:rsidP="00D817B0">
      <w:pPr>
        <w:pStyle w:val="Prrafodelista"/>
        <w:rPr>
          <w:rFonts w:ascii="Arial" w:hAnsi="Arial" w:cs="Arial"/>
        </w:rPr>
      </w:pPr>
    </w:p>
    <w:p w:rsidR="00D817B0" w:rsidRPr="00D6213F" w:rsidRDefault="00D817B0" w:rsidP="00D817B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6213F">
        <w:rPr>
          <w:rFonts w:ascii="Arial" w:hAnsi="Arial" w:cs="Arial"/>
        </w:rPr>
        <w:t>Califique su nivel de inglés, en cada uno de los siguientes aspectos</w:t>
      </w:r>
    </w:p>
    <w:p w:rsidR="00D817B0" w:rsidRPr="00D6213F" w:rsidRDefault="00D817B0" w:rsidP="00D817B0">
      <w:pPr>
        <w:ind w:left="360"/>
        <w:rPr>
          <w:rFonts w:ascii="Arial" w:hAnsi="Arial" w:cs="Arial"/>
          <w:i/>
          <w:sz w:val="18"/>
          <w:szCs w:val="18"/>
        </w:rPr>
      </w:pPr>
      <w:r w:rsidRPr="00D6213F">
        <w:rPr>
          <w:rFonts w:ascii="Arial" w:hAnsi="Arial" w:cs="Arial"/>
          <w:i/>
          <w:sz w:val="18"/>
          <w:szCs w:val="18"/>
        </w:rPr>
        <w:t>Califique su nivel de uno a cinco (1 a 5) siendo uno la menor puntuación y cinco la mayor</w:t>
      </w:r>
    </w:p>
    <w:p w:rsidR="00D817B0" w:rsidRPr="00D6213F" w:rsidRDefault="001D7F11" w:rsidP="00D817B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4944110</wp:posOffset>
                </wp:positionH>
                <wp:positionV relativeFrom="paragraph">
                  <wp:posOffset>12065</wp:posOffset>
                </wp:positionV>
                <wp:extent cx="271780" cy="133350"/>
                <wp:effectExtent l="13970" t="7620" r="9525" b="11430"/>
                <wp:wrapNone/>
                <wp:docPr id="38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78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389.3pt;margin-top:.95pt;width:21.4pt;height:1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3930015</wp:posOffset>
                </wp:positionH>
                <wp:positionV relativeFrom="paragraph">
                  <wp:posOffset>12065</wp:posOffset>
                </wp:positionV>
                <wp:extent cx="271780" cy="133350"/>
                <wp:effectExtent l="9525" t="7620" r="13970" b="11430"/>
                <wp:wrapNone/>
                <wp:docPr id="37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78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309.45pt;margin-top:.95pt;width:21.4pt;height:1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50165</wp:posOffset>
                </wp:positionV>
                <wp:extent cx="271780" cy="133350"/>
                <wp:effectExtent l="9525" t="7620" r="13970" b="11430"/>
                <wp:wrapNone/>
                <wp:docPr id="36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78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208.2pt;margin-top:3.95pt;width:21.4pt;height:1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50165</wp:posOffset>
                </wp:positionV>
                <wp:extent cx="271780" cy="133350"/>
                <wp:effectExtent l="9525" t="7620" r="13970" b="11430"/>
                <wp:wrapNone/>
                <wp:docPr id="3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78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87.45pt;margin-top:3.95pt;width:21.4pt;height:1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"/>
            </w:pict>
          </mc:Fallback>
        </mc:AlternateContent>
      </w:r>
      <w:r w:rsidR="00D817B0" w:rsidRPr="00D6213F">
        <w:rPr>
          <w:rFonts w:ascii="Arial" w:hAnsi="Arial" w:cs="Arial"/>
        </w:rPr>
        <w:t>Hablar                     Escuchar                      Escribir                      Leer</w:t>
      </w:r>
      <w:r w:rsidR="00D6213F">
        <w:rPr>
          <w:rFonts w:ascii="Arial" w:hAnsi="Arial" w:cs="Arial"/>
        </w:rPr>
        <w:t xml:space="preserve">  </w:t>
      </w:r>
    </w:p>
    <w:p w:rsidR="000748BF" w:rsidRPr="00D6213F" w:rsidRDefault="000748BF" w:rsidP="000748B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6213F">
        <w:rPr>
          <w:rFonts w:ascii="Arial" w:hAnsi="Arial" w:cs="Arial"/>
        </w:rPr>
        <w:t>Habla usted otros idiomas</w:t>
      </w:r>
    </w:p>
    <w:p w:rsidR="000748BF" w:rsidRPr="00D6213F" w:rsidRDefault="000748BF" w:rsidP="000748BF">
      <w:pPr>
        <w:pStyle w:val="Prrafodelista"/>
        <w:rPr>
          <w:rFonts w:ascii="Arial" w:hAnsi="Arial" w:cs="Arial"/>
        </w:rPr>
      </w:pPr>
    </w:p>
    <w:p w:rsidR="00CD5313" w:rsidRDefault="001D7F11" w:rsidP="000748BF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5116195</wp:posOffset>
                </wp:positionH>
                <wp:positionV relativeFrom="paragraph">
                  <wp:posOffset>155575</wp:posOffset>
                </wp:positionV>
                <wp:extent cx="1186180" cy="0"/>
                <wp:effectExtent l="5080" t="13335" r="8890" b="5715"/>
                <wp:wrapNone/>
                <wp:docPr id="3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6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6" o:spid="_x0000_s1026" type="#_x0000_t32" style="position:absolute;margin-left:402.85pt;margin-top:12.25pt;width:93.4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XQlIAIAAD0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155575</wp:posOffset>
                </wp:positionV>
                <wp:extent cx="805180" cy="0"/>
                <wp:effectExtent l="9525" t="13335" r="13970" b="5715"/>
                <wp:wrapNone/>
                <wp:docPr id="3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5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166.2pt;margin-top:12.25pt;width:63.4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64770</wp:posOffset>
                </wp:positionV>
                <wp:extent cx="90805" cy="90805"/>
                <wp:effectExtent l="9525" t="8255" r="13970" b="5715"/>
                <wp:wrapNone/>
                <wp:docPr id="32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60.45pt;margin-top:5.1pt;width:7.15pt;height: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64770</wp:posOffset>
                </wp:positionV>
                <wp:extent cx="90805" cy="90805"/>
                <wp:effectExtent l="5080" t="8255" r="8890" b="5715"/>
                <wp:wrapNone/>
                <wp:docPr id="31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0.35pt;margin-top:5.1pt;width:7.15pt;height: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"/>
            </w:pict>
          </mc:Fallback>
        </mc:AlternateContent>
      </w:r>
      <w:r w:rsidR="000748BF" w:rsidRPr="00D6213F">
        <w:rPr>
          <w:rFonts w:ascii="Arial" w:hAnsi="Arial" w:cs="Arial"/>
        </w:rPr>
        <w:t>Sí            No         ¿Cuáles?</w:t>
      </w:r>
      <w:r w:rsidR="00D6213F">
        <w:rPr>
          <w:rFonts w:ascii="Arial" w:hAnsi="Arial" w:cs="Arial"/>
        </w:rPr>
        <w:t xml:space="preserve">                    </w:t>
      </w:r>
    </w:p>
    <w:p w:rsidR="00CD5313" w:rsidRDefault="00CD5313" w:rsidP="000748BF">
      <w:pPr>
        <w:pStyle w:val="Prrafodelista"/>
        <w:rPr>
          <w:rFonts w:ascii="Arial" w:hAnsi="Arial" w:cs="Arial"/>
        </w:rPr>
      </w:pPr>
    </w:p>
    <w:p w:rsidR="000748BF" w:rsidRPr="00D6213F" w:rsidRDefault="00CD5313" w:rsidP="000748BF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D6213F">
        <w:rPr>
          <w:rFonts w:ascii="Arial" w:hAnsi="Arial" w:cs="Arial"/>
        </w:rPr>
        <w:t>ásico</w:t>
      </w:r>
      <w:r>
        <w:rPr>
          <w:rFonts w:ascii="Arial" w:hAnsi="Arial" w:cs="Arial"/>
        </w:rPr>
        <w:t xml:space="preserve">           </w:t>
      </w:r>
      <w:r w:rsidR="00D621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="00D6213F">
        <w:rPr>
          <w:rFonts w:ascii="Arial" w:hAnsi="Arial" w:cs="Arial"/>
        </w:rPr>
        <w:t>edio</w:t>
      </w:r>
      <w:r>
        <w:rPr>
          <w:rFonts w:ascii="Arial" w:hAnsi="Arial" w:cs="Arial"/>
        </w:rPr>
        <w:t xml:space="preserve">            A</w:t>
      </w:r>
      <w:r w:rsidR="00D6213F">
        <w:rPr>
          <w:rFonts w:ascii="Arial" w:hAnsi="Arial" w:cs="Arial"/>
        </w:rPr>
        <w:t>vanzado</w:t>
      </w:r>
    </w:p>
    <w:p w:rsidR="00265434" w:rsidRPr="00D6213F" w:rsidRDefault="00265434" w:rsidP="000748BF">
      <w:pPr>
        <w:pStyle w:val="Prrafodelista"/>
        <w:rPr>
          <w:rFonts w:ascii="Arial" w:hAnsi="Arial" w:cs="Arial"/>
        </w:rPr>
      </w:pPr>
    </w:p>
    <w:p w:rsidR="00265434" w:rsidRPr="00D6213F" w:rsidRDefault="00265434" w:rsidP="000748BF">
      <w:pPr>
        <w:pStyle w:val="Prrafodelista"/>
        <w:rPr>
          <w:rFonts w:ascii="Arial" w:hAnsi="Arial" w:cs="Arial"/>
        </w:rPr>
      </w:pPr>
    </w:p>
    <w:p w:rsidR="00265434" w:rsidRPr="00D6213F" w:rsidRDefault="00265434" w:rsidP="000748BF">
      <w:pPr>
        <w:pStyle w:val="Prrafodelista"/>
        <w:rPr>
          <w:rFonts w:ascii="Arial" w:hAnsi="Arial" w:cs="Arial"/>
        </w:rPr>
      </w:pPr>
      <w:proofErr w:type="spellStart"/>
      <w:r w:rsidRPr="00D6213F">
        <w:rPr>
          <w:rFonts w:ascii="Arial" w:hAnsi="Arial" w:cs="Arial"/>
        </w:rPr>
        <w:t>Travel</w:t>
      </w:r>
      <w:proofErr w:type="spellEnd"/>
      <w:r w:rsidRPr="00D6213F">
        <w:rPr>
          <w:rFonts w:ascii="Arial" w:hAnsi="Arial" w:cs="Arial"/>
        </w:rPr>
        <w:t xml:space="preserve"> </w:t>
      </w:r>
      <w:proofErr w:type="spellStart"/>
      <w:r w:rsidRPr="00D6213F">
        <w:rPr>
          <w:rFonts w:ascii="Arial" w:hAnsi="Arial" w:cs="Arial"/>
        </w:rPr>
        <w:t>OnGo</w:t>
      </w:r>
      <w:proofErr w:type="spellEnd"/>
      <w:r w:rsidRPr="00D6213F">
        <w:rPr>
          <w:rFonts w:ascii="Arial" w:hAnsi="Arial" w:cs="Arial"/>
        </w:rPr>
        <w:t xml:space="preserve"> Colombia quiere conocer un poco más de usted, por tanto lo invitamos a continuar respondiendo las siguientes preguntas.</w:t>
      </w:r>
    </w:p>
    <w:p w:rsidR="008A0B39" w:rsidRPr="00D6213F" w:rsidRDefault="008A0B39" w:rsidP="000748BF">
      <w:pPr>
        <w:pStyle w:val="Prrafodelista"/>
        <w:rPr>
          <w:rFonts w:ascii="Arial" w:hAnsi="Arial" w:cs="Arial"/>
        </w:rPr>
      </w:pPr>
    </w:p>
    <w:p w:rsidR="00265434" w:rsidRPr="00D6213F" w:rsidRDefault="00265434" w:rsidP="000748BF">
      <w:pPr>
        <w:pStyle w:val="Prrafodelista"/>
        <w:rPr>
          <w:rFonts w:ascii="Arial" w:hAnsi="Arial" w:cs="Arial"/>
        </w:rPr>
      </w:pPr>
    </w:p>
    <w:p w:rsidR="00265434" w:rsidRPr="00D6213F" w:rsidRDefault="00265434" w:rsidP="0026543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6213F">
        <w:rPr>
          <w:rFonts w:ascii="Arial" w:hAnsi="Arial" w:cs="Arial"/>
        </w:rPr>
        <w:t>Usted se considera una</w:t>
      </w:r>
      <w:r w:rsidR="00575D46" w:rsidRPr="00D6213F">
        <w:rPr>
          <w:rFonts w:ascii="Arial" w:hAnsi="Arial" w:cs="Arial"/>
        </w:rPr>
        <w:t xml:space="preserve"> persona</w:t>
      </w:r>
    </w:p>
    <w:p w:rsidR="00B829C4" w:rsidRPr="00D6213F" w:rsidRDefault="001D7F11" w:rsidP="00575D46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2201545</wp:posOffset>
                </wp:positionH>
                <wp:positionV relativeFrom="paragraph">
                  <wp:posOffset>50800</wp:posOffset>
                </wp:positionV>
                <wp:extent cx="90805" cy="90805"/>
                <wp:effectExtent l="5080" t="6350" r="8890" b="7620"/>
                <wp:wrapNone/>
                <wp:docPr id="30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173.35pt;margin-top:4pt;width:7.15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50800</wp:posOffset>
                </wp:positionV>
                <wp:extent cx="90805" cy="90805"/>
                <wp:effectExtent l="13970" t="6350" r="9525" b="7620"/>
                <wp:wrapNone/>
                <wp:docPr id="29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72.05pt;margin-top:4pt;width:7.15pt;height: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50800</wp:posOffset>
                </wp:positionV>
                <wp:extent cx="90805" cy="90805"/>
                <wp:effectExtent l="9525" t="6350" r="13970" b="7620"/>
                <wp:wrapNone/>
                <wp:docPr id="28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3.2pt;margin-top:4pt;width:7.15pt;height: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"/>
            </w:pict>
          </mc:Fallback>
        </mc:AlternateContent>
      </w:r>
      <w:r w:rsidR="00B829C4" w:rsidRPr="00D6213F">
        <w:rPr>
          <w:rFonts w:ascii="Arial" w:hAnsi="Arial" w:cs="Arial"/>
        </w:rPr>
        <w:t xml:space="preserve">      </w:t>
      </w:r>
      <w:r w:rsidR="00575D46" w:rsidRPr="00D6213F">
        <w:rPr>
          <w:rFonts w:ascii="Arial" w:hAnsi="Arial" w:cs="Arial"/>
        </w:rPr>
        <w:t xml:space="preserve">Alegre   </w:t>
      </w:r>
      <w:r w:rsidR="00B829C4" w:rsidRPr="00D6213F">
        <w:rPr>
          <w:rFonts w:ascii="Arial" w:hAnsi="Arial" w:cs="Arial"/>
        </w:rPr>
        <w:t xml:space="preserve">     </w:t>
      </w:r>
      <w:r w:rsidR="00575D46" w:rsidRPr="00D6213F">
        <w:rPr>
          <w:rFonts w:ascii="Arial" w:hAnsi="Arial" w:cs="Arial"/>
        </w:rPr>
        <w:t xml:space="preserve"> Extrov</w:t>
      </w:r>
      <w:r w:rsidR="00B829C4" w:rsidRPr="00D6213F">
        <w:rPr>
          <w:rFonts w:ascii="Arial" w:hAnsi="Arial" w:cs="Arial"/>
        </w:rPr>
        <w:t xml:space="preserve">ertida         </w:t>
      </w:r>
      <w:r w:rsidR="008A0B39" w:rsidRPr="00D6213F">
        <w:rPr>
          <w:rFonts w:ascii="Arial" w:hAnsi="Arial" w:cs="Arial"/>
        </w:rPr>
        <w:t xml:space="preserve">reservada  </w:t>
      </w:r>
    </w:p>
    <w:p w:rsidR="00B829C4" w:rsidRPr="00D6213F" w:rsidRDefault="008A0B39" w:rsidP="00B829C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6213F">
        <w:rPr>
          <w:rFonts w:ascii="Arial" w:hAnsi="Arial" w:cs="Arial"/>
        </w:rPr>
        <w:lastRenderedPageBreak/>
        <w:t>Usted prefiere</w:t>
      </w:r>
      <w:r w:rsidR="00B829C4" w:rsidRPr="00D6213F">
        <w:rPr>
          <w:rFonts w:ascii="Arial" w:hAnsi="Arial" w:cs="Arial"/>
        </w:rPr>
        <w:t xml:space="preserve">   </w:t>
      </w:r>
    </w:p>
    <w:p w:rsidR="00762610" w:rsidRPr="00D6213F" w:rsidRDefault="001D7F11" w:rsidP="00B829C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374650</wp:posOffset>
                </wp:positionV>
                <wp:extent cx="1666875" cy="0"/>
                <wp:effectExtent l="9525" t="5080" r="9525" b="13970"/>
                <wp:wrapNone/>
                <wp:docPr id="2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210.45pt;margin-top:29.5pt;width:131.2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1439545</wp:posOffset>
                </wp:positionH>
                <wp:positionV relativeFrom="paragraph">
                  <wp:posOffset>221615</wp:posOffset>
                </wp:positionV>
                <wp:extent cx="90805" cy="90805"/>
                <wp:effectExtent l="5080" t="13970" r="8890" b="9525"/>
                <wp:wrapNone/>
                <wp:docPr id="26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113.35pt;margin-top:17.45pt;width:7.15pt;height: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221615</wp:posOffset>
                </wp:positionV>
                <wp:extent cx="90805" cy="90805"/>
                <wp:effectExtent l="8890" t="13970" r="5080" b="9525"/>
                <wp:wrapNone/>
                <wp:docPr id="25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-6.35pt;margin-top:17.45pt;width:7.15pt;height: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3420745</wp:posOffset>
                </wp:positionH>
                <wp:positionV relativeFrom="paragraph">
                  <wp:posOffset>40005</wp:posOffset>
                </wp:positionV>
                <wp:extent cx="90805" cy="90805"/>
                <wp:effectExtent l="5080" t="13335" r="8890" b="10160"/>
                <wp:wrapNone/>
                <wp:docPr id="24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269.35pt;margin-top:3.15pt;width:7.15pt;height: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40005</wp:posOffset>
                </wp:positionV>
                <wp:extent cx="90805" cy="90805"/>
                <wp:effectExtent l="9525" t="13335" r="13970" b="10160"/>
                <wp:wrapNone/>
                <wp:docPr id="23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30.95pt;margin-top:3.15pt;width:7.15pt;height: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40005</wp:posOffset>
                </wp:positionV>
                <wp:extent cx="90805" cy="90805"/>
                <wp:effectExtent l="8890" t="13335" r="5080" b="10160"/>
                <wp:wrapNone/>
                <wp:docPr id="22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-6.35pt;margin-top:3.15pt;width:7.15pt;height: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"/>
            </w:pict>
          </mc:Fallback>
        </mc:AlternateContent>
      </w:r>
      <w:r w:rsidR="008A0B39" w:rsidRPr="00D6213F">
        <w:rPr>
          <w:rFonts w:ascii="Arial" w:hAnsi="Arial" w:cs="Arial"/>
        </w:rPr>
        <w:t xml:space="preserve">    Caminatas ecológicas        Actividades extremas           Visitar museos    </w:t>
      </w:r>
      <w:r w:rsidR="00EE3FD3" w:rsidRPr="00D6213F">
        <w:rPr>
          <w:rFonts w:ascii="Arial" w:hAnsi="Arial" w:cs="Arial"/>
        </w:rPr>
        <w:t xml:space="preserve">  </w:t>
      </w:r>
      <w:r w:rsidR="008A0B39" w:rsidRPr="00D6213F">
        <w:rPr>
          <w:rFonts w:ascii="Arial" w:hAnsi="Arial" w:cs="Arial"/>
        </w:rPr>
        <w:t xml:space="preserve"> </w:t>
      </w:r>
      <w:r w:rsidR="00D6213F">
        <w:rPr>
          <w:rFonts w:ascii="Arial" w:hAnsi="Arial" w:cs="Arial"/>
        </w:rPr>
        <w:t xml:space="preserve">     </w:t>
      </w:r>
      <w:r w:rsidR="008A0B39" w:rsidRPr="00D6213F">
        <w:rPr>
          <w:rFonts w:ascii="Arial" w:hAnsi="Arial" w:cs="Arial"/>
        </w:rPr>
        <w:t xml:space="preserve">Actividades citadinas </w:t>
      </w:r>
      <w:r w:rsidR="00762610" w:rsidRPr="00D6213F">
        <w:rPr>
          <w:rFonts w:ascii="Arial" w:hAnsi="Arial" w:cs="Arial"/>
        </w:rPr>
        <w:t xml:space="preserve"> </w:t>
      </w:r>
      <w:r w:rsidR="00D6213F">
        <w:rPr>
          <w:rFonts w:ascii="Arial" w:hAnsi="Arial" w:cs="Arial"/>
        </w:rPr>
        <w:t xml:space="preserve">   </w:t>
      </w:r>
      <w:r w:rsidR="00762610" w:rsidRPr="00D6213F">
        <w:rPr>
          <w:rFonts w:ascii="Arial" w:hAnsi="Arial" w:cs="Arial"/>
        </w:rPr>
        <w:t xml:space="preserve">   Otro      ¿Cuál?   </w:t>
      </w:r>
    </w:p>
    <w:p w:rsidR="008A0B39" w:rsidRPr="00D6213F" w:rsidRDefault="008A0B39" w:rsidP="008A0B3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6213F">
        <w:rPr>
          <w:rFonts w:ascii="Arial" w:hAnsi="Arial" w:cs="Arial"/>
        </w:rPr>
        <w:t>Practica usted algún deporte</w:t>
      </w:r>
    </w:p>
    <w:p w:rsidR="008A0B39" w:rsidRPr="00D6213F" w:rsidRDefault="001D7F11" w:rsidP="008A0B3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147955</wp:posOffset>
                </wp:positionV>
                <wp:extent cx="1666875" cy="0"/>
                <wp:effectExtent l="9525" t="5715" r="9525" b="13335"/>
                <wp:wrapNone/>
                <wp:docPr id="2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57.2pt;margin-top:11.65pt;width:131.2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57150</wp:posOffset>
                </wp:positionV>
                <wp:extent cx="90805" cy="90805"/>
                <wp:effectExtent l="9525" t="10160" r="13970" b="13335"/>
                <wp:wrapNone/>
                <wp:docPr id="20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38.7pt;margin-top:4.5pt;width:7.15pt;height:7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57150</wp:posOffset>
                </wp:positionV>
                <wp:extent cx="90805" cy="90805"/>
                <wp:effectExtent l="13970" t="10160" r="9525" b="13335"/>
                <wp:wrapNone/>
                <wp:docPr id="19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.8pt;margin-top:4.5pt;width:7.15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"/>
            </w:pict>
          </mc:Fallback>
        </mc:AlternateContent>
      </w:r>
      <w:r w:rsidR="008A0B39" w:rsidRPr="00D6213F">
        <w:rPr>
          <w:rFonts w:ascii="Arial" w:hAnsi="Arial" w:cs="Arial"/>
        </w:rPr>
        <w:t xml:space="preserve">      Sí           No             ¿Cuál?   </w:t>
      </w:r>
    </w:p>
    <w:p w:rsidR="00744C92" w:rsidRPr="00D6213F" w:rsidRDefault="00744C92" w:rsidP="00744C9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6213F">
        <w:rPr>
          <w:rFonts w:ascii="Arial" w:hAnsi="Arial" w:cs="Arial"/>
        </w:rPr>
        <w:t xml:space="preserve">Usted está interesado en trabajar con nosotros: </w:t>
      </w:r>
    </w:p>
    <w:p w:rsidR="00744C92" w:rsidRPr="00D6213F" w:rsidRDefault="00940F42" w:rsidP="00744C9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453905" wp14:editId="31A927C5">
                <wp:simplePos x="0" y="0"/>
                <wp:positionH relativeFrom="column">
                  <wp:posOffset>559435</wp:posOffset>
                </wp:positionH>
                <wp:positionV relativeFrom="paragraph">
                  <wp:posOffset>223520</wp:posOffset>
                </wp:positionV>
                <wp:extent cx="90805" cy="90805"/>
                <wp:effectExtent l="0" t="0" r="23495" b="23495"/>
                <wp:wrapNone/>
                <wp:docPr id="13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44.05pt;margin-top:17.6pt;width:7.15pt;height:7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D61D12" wp14:editId="2C261202">
                <wp:simplePos x="0" y="0"/>
                <wp:positionH relativeFrom="column">
                  <wp:posOffset>4415790</wp:posOffset>
                </wp:positionH>
                <wp:positionV relativeFrom="paragraph">
                  <wp:posOffset>14605</wp:posOffset>
                </wp:positionV>
                <wp:extent cx="90805" cy="90805"/>
                <wp:effectExtent l="0" t="0" r="23495" b="23495"/>
                <wp:wrapNone/>
                <wp:docPr id="15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347.7pt;margin-top:1.15pt;width:7.15pt;height:7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8DA1BB" wp14:editId="138255F5">
                <wp:simplePos x="0" y="0"/>
                <wp:positionH relativeFrom="column">
                  <wp:posOffset>1482090</wp:posOffset>
                </wp:positionH>
                <wp:positionV relativeFrom="paragraph">
                  <wp:posOffset>14605</wp:posOffset>
                </wp:positionV>
                <wp:extent cx="90805" cy="90805"/>
                <wp:effectExtent l="0" t="0" r="23495" b="23495"/>
                <wp:wrapNone/>
                <wp:docPr id="11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116.7pt;margin-top:1.15pt;width:7.15pt;height:7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"/>
            </w:pict>
          </mc:Fallback>
        </mc:AlternateContent>
      </w:r>
      <w:r w:rsidR="001D7F1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285560" wp14:editId="485FEE49">
                <wp:simplePos x="0" y="0"/>
                <wp:positionH relativeFrom="column">
                  <wp:posOffset>2582545</wp:posOffset>
                </wp:positionH>
                <wp:positionV relativeFrom="paragraph">
                  <wp:posOffset>347980</wp:posOffset>
                </wp:positionV>
                <wp:extent cx="1666875" cy="0"/>
                <wp:effectExtent l="5080" t="13970" r="13970" b="5080"/>
                <wp:wrapNone/>
                <wp:docPr id="1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32" style="position:absolute;margin-left:203.35pt;margin-top:27.4pt;width:131.2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"/>
            </w:pict>
          </mc:Fallback>
        </mc:AlternateContent>
      </w:r>
      <w:r w:rsidR="001D7F1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2128B2" wp14:editId="4A22E717">
                <wp:simplePos x="0" y="0"/>
                <wp:positionH relativeFrom="column">
                  <wp:posOffset>-171450</wp:posOffset>
                </wp:positionH>
                <wp:positionV relativeFrom="paragraph">
                  <wp:posOffset>257175</wp:posOffset>
                </wp:positionV>
                <wp:extent cx="90805" cy="90805"/>
                <wp:effectExtent l="13335" t="8890" r="10160" b="5080"/>
                <wp:wrapNone/>
                <wp:docPr id="12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-13.5pt;margin-top:20.25pt;width:7.15pt;height:7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"/>
            </w:pict>
          </mc:Fallback>
        </mc:AlternateContent>
      </w:r>
      <w:r w:rsidR="001D7F1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52705</wp:posOffset>
                </wp:positionV>
                <wp:extent cx="90805" cy="90805"/>
                <wp:effectExtent l="8890" t="13970" r="5080" b="9525"/>
                <wp:wrapNone/>
                <wp:docPr id="10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-6.35pt;margin-top:4.15pt;width:7.15pt;height:7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"/>
            </w:pict>
          </mc:Fallback>
        </mc:AlternateContent>
      </w:r>
      <w:r w:rsidR="00744C92" w:rsidRPr="00D6213F">
        <w:rPr>
          <w:rFonts w:ascii="Arial" w:hAnsi="Arial" w:cs="Arial"/>
        </w:rPr>
        <w:t xml:space="preserve">   Durant</w:t>
      </w:r>
      <w:r w:rsidR="00CD5313">
        <w:rPr>
          <w:rFonts w:ascii="Arial" w:hAnsi="Arial" w:cs="Arial"/>
        </w:rPr>
        <w:t xml:space="preserve">e todo el año    En  vacaciones del colegio o universidad    </w:t>
      </w:r>
      <w:r w:rsidR="00744C92" w:rsidRPr="00D6213F">
        <w:rPr>
          <w:rFonts w:ascii="Arial" w:hAnsi="Arial" w:cs="Arial"/>
        </w:rPr>
        <w:t xml:space="preserve"> Los fines de semana      Horarios nocturnos             Otro  ¿Cuál?   </w:t>
      </w:r>
    </w:p>
    <w:p w:rsidR="00744C92" w:rsidRPr="00D6213F" w:rsidRDefault="00744C92" w:rsidP="00744C9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6213F">
        <w:rPr>
          <w:rFonts w:ascii="Arial" w:hAnsi="Arial" w:cs="Arial"/>
        </w:rPr>
        <w:t xml:space="preserve">Del siguiente listado identifique </w:t>
      </w:r>
      <w:r w:rsidR="00D6213F">
        <w:rPr>
          <w:rFonts w:ascii="Arial" w:hAnsi="Arial" w:cs="Arial"/>
        </w:rPr>
        <w:t xml:space="preserve">los </w:t>
      </w:r>
      <w:r w:rsidRPr="00D6213F">
        <w:rPr>
          <w:rFonts w:ascii="Arial" w:hAnsi="Arial" w:cs="Arial"/>
        </w:rPr>
        <w:t xml:space="preserve"> cargos  </w:t>
      </w:r>
      <w:r w:rsidR="00CD5313">
        <w:rPr>
          <w:rFonts w:ascii="Arial" w:hAnsi="Arial" w:cs="Arial"/>
        </w:rPr>
        <w:t xml:space="preserve">que usted más </w:t>
      </w:r>
      <w:r w:rsidR="00940F42">
        <w:rPr>
          <w:rFonts w:ascii="Arial" w:hAnsi="Arial" w:cs="Arial"/>
        </w:rPr>
        <w:t>disfrutaría</w:t>
      </w:r>
    </w:p>
    <w:p w:rsidR="00744C92" w:rsidRPr="00D6213F" w:rsidRDefault="001D7F11" w:rsidP="00744C9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34290</wp:posOffset>
                </wp:positionV>
                <wp:extent cx="90805" cy="90805"/>
                <wp:effectExtent l="8890" t="13335" r="5080" b="10160"/>
                <wp:wrapNone/>
                <wp:docPr id="9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-6.35pt;margin-top:2.7pt;width:7.15pt;height:7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"/>
            </w:pict>
          </mc:Fallback>
        </mc:AlternateContent>
      </w:r>
      <w:r w:rsidR="00744C92" w:rsidRPr="00D6213F">
        <w:rPr>
          <w:rFonts w:ascii="Arial" w:hAnsi="Arial" w:cs="Arial"/>
        </w:rPr>
        <w:t xml:space="preserve">    Guía turístico</w:t>
      </w:r>
    </w:p>
    <w:p w:rsidR="00744C92" w:rsidRPr="00D6213F" w:rsidRDefault="001D7F11" w:rsidP="00744C9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68580</wp:posOffset>
                </wp:positionV>
                <wp:extent cx="90805" cy="90805"/>
                <wp:effectExtent l="8890" t="6985" r="5080" b="6985"/>
                <wp:wrapNone/>
                <wp:docPr id="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-6.35pt;margin-top:5.4pt;width:7.15pt;height:7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"/>
            </w:pict>
          </mc:Fallback>
        </mc:AlternateContent>
      </w:r>
      <w:r w:rsidR="00744C92" w:rsidRPr="00D6213F">
        <w:rPr>
          <w:rFonts w:ascii="Arial" w:hAnsi="Arial" w:cs="Arial"/>
        </w:rPr>
        <w:t xml:space="preserve">    </w:t>
      </w:r>
      <w:r w:rsidR="00D6213F">
        <w:rPr>
          <w:rFonts w:ascii="Arial" w:hAnsi="Arial" w:cs="Arial"/>
        </w:rPr>
        <w:t>Cargos</w:t>
      </w:r>
      <w:r w:rsidR="00744C92" w:rsidRPr="00D6213F">
        <w:rPr>
          <w:rFonts w:ascii="Arial" w:hAnsi="Arial" w:cs="Arial"/>
        </w:rPr>
        <w:t xml:space="preserve"> </w:t>
      </w:r>
      <w:r w:rsidR="00D6213F">
        <w:rPr>
          <w:rFonts w:ascii="Arial" w:hAnsi="Arial" w:cs="Arial"/>
        </w:rPr>
        <w:t>administrativo</w:t>
      </w:r>
      <w:r w:rsidR="00744C92" w:rsidRPr="00D6213F">
        <w:rPr>
          <w:rFonts w:ascii="Arial" w:hAnsi="Arial" w:cs="Arial"/>
        </w:rPr>
        <w:t>s</w:t>
      </w:r>
    </w:p>
    <w:p w:rsidR="00744C92" w:rsidRPr="0021005B" w:rsidRDefault="001D7F11" w:rsidP="00744C92">
      <w:pPr>
        <w:jc w:val="both"/>
        <w:rPr>
          <w:rFonts w:ascii="Arial" w:hAnsi="Arial" w:cs="Arial"/>
        </w:rPr>
      </w:pPr>
      <w:r w:rsidRPr="0021005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7B07A2" wp14:editId="0FE0BDFA">
                <wp:simplePos x="0" y="0"/>
                <wp:positionH relativeFrom="column">
                  <wp:posOffset>-80645</wp:posOffset>
                </wp:positionH>
                <wp:positionV relativeFrom="paragraph">
                  <wp:posOffset>45085</wp:posOffset>
                </wp:positionV>
                <wp:extent cx="90805" cy="90805"/>
                <wp:effectExtent l="8890" t="9525" r="5080" b="13970"/>
                <wp:wrapNone/>
                <wp:docPr id="7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-6.35pt;margin-top:3.55pt;width:7.15pt;height:7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"/>
            </w:pict>
          </mc:Fallback>
        </mc:AlternateContent>
      </w:r>
      <w:r w:rsidR="00744C92" w:rsidRPr="0021005B">
        <w:rPr>
          <w:rFonts w:ascii="Arial" w:hAnsi="Arial" w:cs="Arial"/>
        </w:rPr>
        <w:t xml:space="preserve">    Cuidado de niños</w:t>
      </w:r>
    </w:p>
    <w:p w:rsidR="0021005B" w:rsidRPr="0021005B" w:rsidRDefault="0021005B" w:rsidP="00744C92">
      <w:pPr>
        <w:jc w:val="both"/>
        <w:rPr>
          <w:rFonts w:ascii="Arial" w:hAnsi="Arial" w:cs="Arial"/>
        </w:rPr>
      </w:pPr>
      <w:r w:rsidRPr="0021005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73DF93" wp14:editId="5354CB84">
                <wp:simplePos x="0" y="0"/>
                <wp:positionH relativeFrom="column">
                  <wp:posOffset>-127635</wp:posOffset>
                </wp:positionH>
                <wp:positionV relativeFrom="paragraph">
                  <wp:posOffset>33020</wp:posOffset>
                </wp:positionV>
                <wp:extent cx="90805" cy="90805"/>
                <wp:effectExtent l="0" t="0" r="23495" b="23495"/>
                <wp:wrapNone/>
                <wp:docPr id="17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1005B" w:rsidRDefault="0021005B" w:rsidP="0021005B">
                            <w:pPr>
                              <w:jc w:val="center"/>
                            </w:pPr>
                            <w:proofErr w:type="gramStart"/>
                            <w: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left:0;text-align:left;margin-left:-10.05pt;margin-top:2.6pt;width:7.15pt;height:7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">
                <v:textbox>
                  <w:txbxContent>
                    <w:p w:rsidR="0021005B" w:rsidRDefault="0021005B" w:rsidP="0021005B">
                      <w:pPr>
                        <w:jc w:val="center"/>
                      </w:pPr>
                      <w:proofErr w:type="gramStart"/>
                      <w:r>
                        <w:t>z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21005B">
        <w:rPr>
          <w:rFonts w:ascii="Arial" w:hAnsi="Arial" w:cs="Arial"/>
        </w:rPr>
        <w:t>Enfermera (o) para ancianos y/o discapacitados</w:t>
      </w:r>
    </w:p>
    <w:p w:rsidR="00744C92" w:rsidRPr="0021005B" w:rsidRDefault="001D7F11" w:rsidP="00744C92">
      <w:pPr>
        <w:jc w:val="both"/>
        <w:rPr>
          <w:rFonts w:ascii="Arial" w:hAnsi="Arial" w:cs="Arial"/>
        </w:rPr>
      </w:pPr>
      <w:r w:rsidRPr="0021005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9BAE92" wp14:editId="2884D30F">
                <wp:simplePos x="0" y="0"/>
                <wp:positionH relativeFrom="column">
                  <wp:posOffset>-80645</wp:posOffset>
                </wp:positionH>
                <wp:positionV relativeFrom="paragraph">
                  <wp:posOffset>69850</wp:posOffset>
                </wp:positionV>
                <wp:extent cx="90805" cy="90805"/>
                <wp:effectExtent l="8890" t="12700" r="5080" b="10795"/>
                <wp:wrapNone/>
                <wp:docPr id="6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-6.35pt;margin-top:5.5pt;width:7.15pt;height:7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"/>
            </w:pict>
          </mc:Fallback>
        </mc:AlternateContent>
      </w:r>
      <w:r w:rsidR="00744C92" w:rsidRPr="0021005B">
        <w:rPr>
          <w:rFonts w:ascii="Arial" w:hAnsi="Arial" w:cs="Arial"/>
        </w:rPr>
        <w:t xml:space="preserve">    Profesor de español</w:t>
      </w:r>
    </w:p>
    <w:p w:rsidR="0021005B" w:rsidRPr="0021005B" w:rsidRDefault="0021005B" w:rsidP="00744C92">
      <w:pPr>
        <w:jc w:val="both"/>
        <w:rPr>
          <w:rFonts w:ascii="Arial" w:hAnsi="Arial" w:cs="Arial"/>
        </w:rPr>
      </w:pPr>
      <w:r w:rsidRPr="0021005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36A90A" wp14:editId="52FFC238">
                <wp:simplePos x="0" y="0"/>
                <wp:positionH relativeFrom="column">
                  <wp:posOffset>-128270</wp:posOffset>
                </wp:positionH>
                <wp:positionV relativeFrom="paragraph">
                  <wp:posOffset>53340</wp:posOffset>
                </wp:positionV>
                <wp:extent cx="90805" cy="90805"/>
                <wp:effectExtent l="0" t="0" r="23495" b="23495"/>
                <wp:wrapNone/>
                <wp:docPr id="18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-10.1pt;margin-top:4.2pt;width:7.15pt;height:7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"/>
            </w:pict>
          </mc:Fallback>
        </mc:AlternateContent>
      </w:r>
      <w:r w:rsidRPr="0021005B">
        <w:rPr>
          <w:rFonts w:ascii="Arial" w:hAnsi="Arial" w:cs="Arial"/>
        </w:rPr>
        <w:t>Profesor de baile</w:t>
      </w:r>
    </w:p>
    <w:p w:rsidR="00D6213F" w:rsidRPr="0021005B" w:rsidRDefault="001D7F11" w:rsidP="00D6213F">
      <w:pPr>
        <w:jc w:val="both"/>
        <w:rPr>
          <w:rFonts w:ascii="Arial" w:hAnsi="Arial" w:cs="Arial"/>
        </w:rPr>
      </w:pPr>
      <w:r w:rsidRPr="0021005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A1ACE3" wp14:editId="77722A0C">
                <wp:simplePos x="0" y="0"/>
                <wp:positionH relativeFrom="column">
                  <wp:posOffset>-80645</wp:posOffset>
                </wp:positionH>
                <wp:positionV relativeFrom="paragraph">
                  <wp:posOffset>51435</wp:posOffset>
                </wp:positionV>
                <wp:extent cx="90805" cy="90805"/>
                <wp:effectExtent l="8890" t="10795" r="5080" b="12700"/>
                <wp:wrapNone/>
                <wp:docPr id="5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-6.35pt;margin-top:4.05pt;width:7.15pt;height:7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"/>
            </w:pict>
          </mc:Fallback>
        </mc:AlternateContent>
      </w:r>
      <w:r w:rsidR="00D6213F" w:rsidRPr="0021005B">
        <w:rPr>
          <w:rFonts w:ascii="Arial" w:hAnsi="Arial" w:cs="Arial"/>
        </w:rPr>
        <w:t xml:space="preserve">    </w:t>
      </w:r>
      <w:r w:rsidR="0021005B" w:rsidRPr="0021005B">
        <w:rPr>
          <w:rFonts w:ascii="Arial" w:hAnsi="Arial" w:cs="Arial"/>
        </w:rPr>
        <w:t>Profesor de  cocina Colombiana</w:t>
      </w:r>
    </w:p>
    <w:p w:rsidR="00744C92" w:rsidRPr="0021005B" w:rsidRDefault="001D7F11" w:rsidP="00744C92">
      <w:pPr>
        <w:jc w:val="both"/>
        <w:rPr>
          <w:rFonts w:ascii="Arial" w:hAnsi="Arial" w:cs="Arial"/>
        </w:rPr>
      </w:pPr>
      <w:r w:rsidRPr="0021005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C4074A" wp14:editId="0858A888">
                <wp:simplePos x="0" y="0"/>
                <wp:positionH relativeFrom="column">
                  <wp:posOffset>-80645</wp:posOffset>
                </wp:positionH>
                <wp:positionV relativeFrom="paragraph">
                  <wp:posOffset>74295</wp:posOffset>
                </wp:positionV>
                <wp:extent cx="90805" cy="90805"/>
                <wp:effectExtent l="8890" t="12065" r="5080" b="11430"/>
                <wp:wrapNone/>
                <wp:docPr id="4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-6.35pt;margin-top:5.85pt;width:7.15pt;height:7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"/>
            </w:pict>
          </mc:Fallback>
        </mc:AlternateContent>
      </w:r>
      <w:r w:rsidR="00744C92" w:rsidRPr="0021005B">
        <w:rPr>
          <w:rFonts w:ascii="Arial" w:hAnsi="Arial" w:cs="Arial"/>
        </w:rPr>
        <w:t xml:space="preserve">    Conductor  </w:t>
      </w:r>
    </w:p>
    <w:p w:rsidR="00744C92" w:rsidRPr="0021005B" w:rsidRDefault="001D7F11" w:rsidP="00744C92">
      <w:pPr>
        <w:jc w:val="both"/>
        <w:rPr>
          <w:rFonts w:ascii="Arial" w:hAnsi="Arial" w:cs="Arial"/>
        </w:rPr>
      </w:pPr>
      <w:r w:rsidRPr="0021005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462C9E" wp14:editId="3B2A809E">
                <wp:simplePos x="0" y="0"/>
                <wp:positionH relativeFrom="column">
                  <wp:posOffset>-80645</wp:posOffset>
                </wp:positionH>
                <wp:positionV relativeFrom="paragraph">
                  <wp:posOffset>56515</wp:posOffset>
                </wp:positionV>
                <wp:extent cx="90805" cy="90805"/>
                <wp:effectExtent l="8890" t="10795" r="5080" b="12700"/>
                <wp:wrapNone/>
                <wp:docPr id="3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-6.35pt;margin-top:4.45pt;width:7.15pt;height:7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"/>
            </w:pict>
          </mc:Fallback>
        </mc:AlternateContent>
      </w:r>
      <w:r w:rsidR="00744C92" w:rsidRPr="0021005B">
        <w:rPr>
          <w:rFonts w:ascii="Arial" w:hAnsi="Arial" w:cs="Arial"/>
        </w:rPr>
        <w:t xml:space="preserve">    Servicios generales</w:t>
      </w:r>
    </w:p>
    <w:p w:rsidR="0021005B" w:rsidRPr="0021005B" w:rsidRDefault="0021005B" w:rsidP="0021005B">
      <w:pPr>
        <w:jc w:val="both"/>
        <w:rPr>
          <w:rFonts w:ascii="Arial" w:hAnsi="Arial" w:cs="Arial"/>
        </w:rPr>
      </w:pPr>
      <w:r w:rsidRPr="0021005B">
        <w:rPr>
          <w:rFonts w:ascii="Arial" w:hAnsi="Arial" w:cs="Arial"/>
        </w:rPr>
        <w:t xml:space="preserve">Mensajero </w:t>
      </w:r>
    </w:p>
    <w:p w:rsidR="0021005B" w:rsidRPr="0021005B" w:rsidRDefault="0021005B" w:rsidP="0021005B">
      <w:pPr>
        <w:jc w:val="both"/>
        <w:rPr>
          <w:rFonts w:ascii="Arial" w:hAnsi="Arial" w:cs="Arial"/>
        </w:rPr>
      </w:pPr>
      <w:r w:rsidRPr="0021005B">
        <w:rPr>
          <w:rFonts w:ascii="Arial" w:eastAsia="Times New Roman" w:hAnsi="Arial" w:cs="Arial"/>
          <w:color w:val="212121"/>
          <w:lang w:val="es-ES"/>
        </w:rPr>
        <w:t xml:space="preserve"> Asistente de belleza (manicura, pedicura, masajes)</w:t>
      </w:r>
    </w:p>
    <w:p w:rsidR="0021005B" w:rsidRPr="0021005B" w:rsidRDefault="0021005B" w:rsidP="00B829C4">
      <w:pPr>
        <w:rPr>
          <w:rFonts w:ascii="Arial" w:hAnsi="Arial" w:cs="Arial"/>
        </w:rPr>
      </w:pPr>
    </w:p>
    <w:p w:rsidR="00575D46" w:rsidRPr="00D6213F" w:rsidRDefault="00B829C4" w:rsidP="00B829C4">
      <w:pPr>
        <w:rPr>
          <w:rFonts w:ascii="Arial" w:hAnsi="Arial" w:cs="Arial"/>
        </w:rPr>
      </w:pPr>
      <w:r w:rsidRPr="00D6213F">
        <w:rPr>
          <w:rFonts w:ascii="Arial" w:hAnsi="Arial" w:cs="Arial"/>
        </w:rPr>
        <w:t xml:space="preserve">¿Ha trabajado alguna vez en turismo?  </w:t>
      </w:r>
    </w:p>
    <w:p w:rsidR="00B829C4" w:rsidRDefault="001D7F11" w:rsidP="00B829C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ragraph">
                  <wp:posOffset>44450</wp:posOffset>
                </wp:positionV>
                <wp:extent cx="90805" cy="90805"/>
                <wp:effectExtent l="13970" t="10160" r="9525" b="13335"/>
                <wp:wrapNone/>
                <wp:docPr id="2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31.55pt;margin-top:3.5pt;width:7.15pt;height: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44450</wp:posOffset>
                </wp:positionV>
                <wp:extent cx="90805" cy="90805"/>
                <wp:effectExtent l="13970" t="10160" r="9525" b="13335"/>
                <wp:wrapNone/>
                <wp:docPr id="1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.8pt;margin-top:3.5pt;width:7.15pt;height: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"/>
            </w:pict>
          </mc:Fallback>
        </mc:AlternateContent>
      </w:r>
      <w:r w:rsidR="00B829C4" w:rsidRPr="00D6213F">
        <w:rPr>
          <w:rFonts w:ascii="Arial" w:hAnsi="Arial" w:cs="Arial"/>
        </w:rPr>
        <w:t xml:space="preserve">      Sí        No</w:t>
      </w:r>
    </w:p>
    <w:p w:rsidR="00CD5313" w:rsidRDefault="00CD5313" w:rsidP="00B829C4">
      <w:pPr>
        <w:rPr>
          <w:rFonts w:ascii="Arial" w:hAnsi="Arial" w:cs="Arial"/>
        </w:rPr>
      </w:pPr>
    </w:p>
    <w:p w:rsidR="00CD5313" w:rsidRDefault="00E07DFE" w:rsidP="00B829C4">
      <w:pPr>
        <w:rPr>
          <w:rFonts w:ascii="Arial" w:hAnsi="Arial" w:cs="Arial"/>
        </w:rPr>
      </w:pPr>
      <w:r>
        <w:rPr>
          <w:rFonts w:ascii="Arial" w:hAnsi="Arial" w:cs="Arial"/>
        </w:rPr>
        <w:t>Si contestó sí</w:t>
      </w:r>
      <w:r w:rsidR="00CD5313">
        <w:rPr>
          <w:rFonts w:ascii="Arial" w:hAnsi="Arial" w:cs="Arial"/>
        </w:rPr>
        <w:t>, cuéntenos cuánto tiempo</w:t>
      </w:r>
    </w:p>
    <w:p w:rsidR="00CD5313" w:rsidRPr="00D6213F" w:rsidRDefault="00CD5313" w:rsidP="00B829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_________meses    _______ años </w:t>
      </w:r>
    </w:p>
    <w:p w:rsidR="007C7BD7" w:rsidRDefault="007C7BD7" w:rsidP="00B829C4">
      <w:pPr>
        <w:rPr>
          <w:rFonts w:ascii="Arial" w:hAnsi="Arial" w:cs="Arial"/>
        </w:rPr>
      </w:pPr>
    </w:p>
    <w:p w:rsidR="0021005B" w:rsidRDefault="00CD5313" w:rsidP="00B829C4">
      <w:pPr>
        <w:rPr>
          <w:rFonts w:ascii="Arial" w:hAnsi="Arial" w:cs="Arial"/>
        </w:rPr>
      </w:pPr>
      <w:r>
        <w:rPr>
          <w:rFonts w:ascii="Arial" w:hAnsi="Arial" w:cs="Arial"/>
        </w:rPr>
        <w:t>Hay algo más que le gustaría que nosotros supiéramos sobre usted</w:t>
      </w:r>
      <w:proofErr w:type="gramStart"/>
      <w:r>
        <w:rPr>
          <w:rFonts w:ascii="Arial" w:hAnsi="Arial" w:cs="Arial"/>
        </w:rPr>
        <w:t>?</w:t>
      </w:r>
      <w:proofErr w:type="gramEnd"/>
      <w:r>
        <w:rPr>
          <w:rFonts w:ascii="Arial" w:hAnsi="Arial" w:cs="Arial"/>
        </w:rPr>
        <w:t xml:space="preserve"> ___________________________________________________</w:t>
      </w:r>
    </w:p>
    <w:p w:rsidR="007C7BD7" w:rsidRPr="00D6213F" w:rsidRDefault="007C7BD7" w:rsidP="00B829C4">
      <w:pPr>
        <w:rPr>
          <w:rFonts w:ascii="Arial" w:hAnsi="Arial" w:cs="Arial"/>
        </w:rPr>
      </w:pPr>
      <w:proofErr w:type="spellStart"/>
      <w:r w:rsidRPr="00D6213F">
        <w:rPr>
          <w:rFonts w:ascii="Arial" w:hAnsi="Arial" w:cs="Arial"/>
        </w:rPr>
        <w:lastRenderedPageBreak/>
        <w:t>Travel</w:t>
      </w:r>
      <w:proofErr w:type="spellEnd"/>
      <w:r w:rsidRPr="00D6213F">
        <w:rPr>
          <w:rFonts w:ascii="Arial" w:hAnsi="Arial" w:cs="Arial"/>
        </w:rPr>
        <w:t xml:space="preserve"> </w:t>
      </w:r>
      <w:proofErr w:type="spellStart"/>
      <w:r w:rsidRPr="00D6213F">
        <w:rPr>
          <w:rFonts w:ascii="Arial" w:hAnsi="Arial" w:cs="Arial"/>
        </w:rPr>
        <w:t>On</w:t>
      </w:r>
      <w:proofErr w:type="spellEnd"/>
      <w:r w:rsidRPr="00D6213F">
        <w:rPr>
          <w:rFonts w:ascii="Arial" w:hAnsi="Arial" w:cs="Arial"/>
        </w:rPr>
        <w:t xml:space="preserve"> </w:t>
      </w:r>
      <w:proofErr w:type="spellStart"/>
      <w:r w:rsidRPr="00D6213F">
        <w:rPr>
          <w:rFonts w:ascii="Arial" w:hAnsi="Arial" w:cs="Arial"/>
        </w:rPr>
        <w:t>Go</w:t>
      </w:r>
      <w:proofErr w:type="spellEnd"/>
      <w:r w:rsidRPr="00D6213F">
        <w:rPr>
          <w:rFonts w:ascii="Arial" w:hAnsi="Arial" w:cs="Arial"/>
        </w:rPr>
        <w:t xml:space="preserve">  Colombia  agradece a usted por la información </w:t>
      </w:r>
      <w:r w:rsidR="00BC11E0" w:rsidRPr="00D6213F">
        <w:rPr>
          <w:rFonts w:ascii="Arial" w:hAnsi="Arial" w:cs="Arial"/>
        </w:rPr>
        <w:t xml:space="preserve">suministrada, </w:t>
      </w:r>
      <w:r w:rsidR="00CD5313">
        <w:rPr>
          <w:rFonts w:ascii="Arial" w:hAnsi="Arial" w:cs="Arial"/>
        </w:rPr>
        <w:t>pronto</w:t>
      </w:r>
      <w:r w:rsidRPr="00D6213F">
        <w:rPr>
          <w:rFonts w:ascii="Arial" w:hAnsi="Arial" w:cs="Arial"/>
        </w:rPr>
        <w:t xml:space="preserve"> </w:t>
      </w:r>
      <w:r w:rsidR="0021005B">
        <w:rPr>
          <w:rFonts w:ascii="Arial" w:hAnsi="Arial" w:cs="Arial"/>
        </w:rPr>
        <w:t>lo contactaremos</w:t>
      </w:r>
      <w:proofErr w:type="gramStart"/>
      <w:r w:rsidR="00CD5313">
        <w:rPr>
          <w:rFonts w:ascii="Arial" w:hAnsi="Arial" w:cs="Arial"/>
        </w:rPr>
        <w:t>!</w:t>
      </w:r>
      <w:proofErr w:type="gramEnd"/>
      <w:r w:rsidR="0021005B">
        <w:rPr>
          <w:rFonts w:ascii="Arial" w:hAnsi="Arial" w:cs="Arial"/>
        </w:rPr>
        <w:t xml:space="preserve"> </w:t>
      </w:r>
      <w:bookmarkStart w:id="0" w:name="_GoBack"/>
      <w:bookmarkEnd w:id="0"/>
    </w:p>
    <w:sectPr w:rsidR="007C7BD7" w:rsidRPr="00D6213F" w:rsidSect="00934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1379C"/>
    <w:multiLevelType w:val="hybridMultilevel"/>
    <w:tmpl w:val="33EC3A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0C6771"/>
    <w:multiLevelType w:val="hybridMultilevel"/>
    <w:tmpl w:val="4D40F1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0B7"/>
    <w:rsid w:val="000748BF"/>
    <w:rsid w:val="000F3F96"/>
    <w:rsid w:val="001D7F11"/>
    <w:rsid w:val="0021005B"/>
    <w:rsid w:val="00265434"/>
    <w:rsid w:val="00575D46"/>
    <w:rsid w:val="00744C92"/>
    <w:rsid w:val="00762610"/>
    <w:rsid w:val="007C7BD7"/>
    <w:rsid w:val="007E2761"/>
    <w:rsid w:val="008A0B39"/>
    <w:rsid w:val="00934296"/>
    <w:rsid w:val="00940F42"/>
    <w:rsid w:val="009930B7"/>
    <w:rsid w:val="00A351C4"/>
    <w:rsid w:val="00B55138"/>
    <w:rsid w:val="00B829C4"/>
    <w:rsid w:val="00BC11E0"/>
    <w:rsid w:val="00C02000"/>
    <w:rsid w:val="00CD5313"/>
    <w:rsid w:val="00D6213F"/>
    <w:rsid w:val="00D817B0"/>
    <w:rsid w:val="00E07DFE"/>
    <w:rsid w:val="00EE3FD3"/>
    <w:rsid w:val="00F8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0B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0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0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0B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0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0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3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</dc:creator>
  <cp:lastModifiedBy>Usuario</cp:lastModifiedBy>
  <cp:revision>5</cp:revision>
  <dcterms:created xsi:type="dcterms:W3CDTF">2017-03-23T18:14:00Z</dcterms:created>
  <dcterms:modified xsi:type="dcterms:W3CDTF">2017-06-05T03:10:00Z</dcterms:modified>
</cp:coreProperties>
</file>